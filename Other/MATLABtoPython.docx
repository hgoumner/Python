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0B6" w:rsidRDefault="004650B6">
      <w:r>
        <w:rPr>
          <w:noProof/>
        </w:rPr>
        <w:drawing>
          <wp:inline distT="0" distB="0" distL="0" distR="0">
            <wp:extent cx="6876184" cy="2051304"/>
            <wp:effectExtent l="0" t="0" r="127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06EE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323" cy="205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FC0BD" wp14:editId="11921590">
            <wp:extent cx="6858000" cy="47339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01D0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7399D" wp14:editId="0BA9F79B">
            <wp:extent cx="6856384" cy="2267211"/>
            <wp:effectExtent l="0" t="0" r="190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08DC5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0043"/>
                    <a:stretch/>
                  </pic:blipFill>
                  <pic:spPr bwMode="auto">
                    <a:xfrm>
                      <a:off x="0" y="0"/>
                      <a:ext cx="6858000" cy="2267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0B6" w:rsidRDefault="004650B6">
      <w:r>
        <w:rPr>
          <w:noProof/>
        </w:rPr>
        <w:lastRenderedPageBreak/>
        <w:drawing>
          <wp:inline distT="0" distB="0" distL="0" distR="0" wp14:anchorId="70A5D78A" wp14:editId="254AB675">
            <wp:extent cx="6856381" cy="3419605"/>
            <wp:effectExtent l="0" t="0" r="190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08DC5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35"/>
                    <a:stretch/>
                  </pic:blipFill>
                  <pic:spPr bwMode="auto">
                    <a:xfrm>
                      <a:off x="0" y="0"/>
                      <a:ext cx="6858000" cy="3420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6858000" cy="380111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08CA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0B6" w:rsidSect="004650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B6"/>
    <w:rsid w:val="00403F72"/>
    <w:rsid w:val="0046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5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50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5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5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AD5664FF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ISC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Goumnerov, Hristo</dc:creator>
  <cp:lastModifiedBy>Goumnerov, Hristo</cp:lastModifiedBy>
  <cp:revision>1</cp:revision>
  <dcterms:created xsi:type="dcterms:W3CDTF">2017-05-23T07:43:00Z</dcterms:created>
  <dcterms:modified xsi:type="dcterms:W3CDTF">2017-05-23T07:50:00Z</dcterms:modified>
</cp:coreProperties>
</file>